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B33F" w14:textId="77777777" w:rsidR="00485106" w:rsidRDefault="00DF4FDC">
      <w:pPr>
        <w:pStyle w:val="Nom"/>
      </w:pPr>
      <w:r>
        <w:t>KAmila</w:t>
      </w:r>
    </w:p>
    <w:p w14:paraId="2F5973BF" w14:textId="77777777" w:rsidR="00DF4FDC" w:rsidRPr="00F5265B" w:rsidRDefault="00DF4FDC">
      <w:pPr>
        <w:pStyle w:val="Nom"/>
      </w:pPr>
      <w:r>
        <w:t>Dimia</w:t>
      </w:r>
    </w:p>
    <w:p w14:paraId="15BA2388" w14:textId="77777777" w:rsidR="00C2064F" w:rsidRPr="00FB23D7" w:rsidRDefault="00C2064F" w:rsidP="007F344C">
      <w:r>
        <w:t>5 rue Maurice Ravel | 07 69 59 22 74 | Kamila.</w:t>
      </w:r>
      <w:r w:rsidR="00694C2E">
        <w:t>dimia@gmail.com</w:t>
      </w:r>
    </w:p>
    <w:p w14:paraId="20F1D447" w14:textId="77777777" w:rsidR="00485106" w:rsidRPr="006667A1" w:rsidRDefault="00485106" w:rsidP="00515ACA">
      <w:pPr>
        <w:pStyle w:val="Titre1"/>
        <w:rPr>
          <w:sz w:val="22"/>
        </w:rPr>
      </w:pPr>
    </w:p>
    <w:p w14:paraId="78696049" w14:textId="77777777" w:rsidR="00485106" w:rsidRPr="006667A1" w:rsidRDefault="00000000">
      <w:pPr>
        <w:pStyle w:val="Titre1"/>
        <w:rPr>
          <w:sz w:val="22"/>
        </w:rPr>
      </w:pPr>
      <w:sdt>
        <w:sdtPr>
          <w:rPr>
            <w:sz w:val="22"/>
          </w:rPr>
          <w:id w:val="-1150367223"/>
          <w:placeholder>
            <w:docPart w:val="3868D86425992441A50F6CDEA3DC29B6"/>
          </w:placeholder>
          <w:temporary/>
          <w:showingPlcHdr/>
          <w15:appearance w15:val="hidden"/>
        </w:sdtPr>
        <w:sdtContent>
          <w:r w:rsidR="00F5265B" w:rsidRPr="006667A1">
            <w:rPr>
              <w:sz w:val="22"/>
              <w:u w:val="single"/>
            </w:rPr>
            <w:t>Formation</w:t>
          </w:r>
        </w:sdtContent>
      </w:sdt>
    </w:p>
    <w:p w14:paraId="371FBBD5" w14:textId="6940CE87" w:rsidR="006667A1" w:rsidRPr="006667A1" w:rsidRDefault="006667A1" w:rsidP="003705FA">
      <w:pPr>
        <w:pStyle w:val="Titre2"/>
        <w:rPr>
          <w:sz w:val="22"/>
          <w:szCs w:val="22"/>
        </w:rPr>
      </w:pPr>
      <w:r w:rsidRPr="006667A1">
        <w:rPr>
          <w:sz w:val="22"/>
          <w:szCs w:val="22"/>
        </w:rPr>
        <w:t>202</w:t>
      </w:r>
      <w:r w:rsidRPr="006667A1">
        <w:rPr>
          <w:sz w:val="22"/>
          <w:szCs w:val="22"/>
        </w:rPr>
        <w:t>2</w:t>
      </w:r>
      <w:r w:rsidRPr="006667A1">
        <w:rPr>
          <w:sz w:val="22"/>
          <w:szCs w:val="22"/>
        </w:rPr>
        <w:t>/202</w:t>
      </w:r>
      <w:r w:rsidRPr="006667A1">
        <w:rPr>
          <w:sz w:val="22"/>
          <w:szCs w:val="22"/>
        </w:rPr>
        <w:t>3</w:t>
      </w:r>
      <w:r w:rsidRPr="006667A1">
        <w:rPr>
          <w:sz w:val="22"/>
          <w:szCs w:val="22"/>
        </w:rPr>
        <w:t xml:space="preserve"> : Bachelor </w:t>
      </w:r>
      <w:r w:rsidRPr="006667A1">
        <w:rPr>
          <w:sz w:val="22"/>
          <w:szCs w:val="22"/>
        </w:rPr>
        <w:t>2ème</w:t>
      </w:r>
      <w:r w:rsidRPr="006667A1">
        <w:rPr>
          <w:sz w:val="22"/>
          <w:szCs w:val="22"/>
        </w:rPr>
        <w:t xml:space="preserve"> année ECE</w:t>
      </w:r>
    </w:p>
    <w:p w14:paraId="6462E61D" w14:textId="18A96F4E" w:rsidR="006667A1" w:rsidRPr="006667A1" w:rsidRDefault="006667A1" w:rsidP="003705FA">
      <w:pPr>
        <w:pStyle w:val="Titre2"/>
        <w:rPr>
          <w:sz w:val="22"/>
          <w:szCs w:val="22"/>
        </w:rPr>
      </w:pPr>
      <w:r w:rsidRPr="006667A1">
        <w:rPr>
          <w:sz w:val="22"/>
          <w:szCs w:val="22"/>
        </w:rPr>
        <w:t xml:space="preserve">2021/2022 : </w:t>
      </w:r>
      <w:r w:rsidRPr="006667A1">
        <w:rPr>
          <w:sz w:val="22"/>
          <w:szCs w:val="22"/>
        </w:rPr>
        <w:t>Bachelor 1</w:t>
      </w:r>
      <w:r w:rsidRPr="006667A1">
        <w:rPr>
          <w:sz w:val="22"/>
          <w:szCs w:val="22"/>
          <w:vertAlign w:val="superscript"/>
        </w:rPr>
        <w:t>ère</w:t>
      </w:r>
      <w:r w:rsidRPr="006667A1">
        <w:rPr>
          <w:sz w:val="22"/>
          <w:szCs w:val="22"/>
        </w:rPr>
        <w:t xml:space="preserve"> année ECE</w:t>
      </w:r>
    </w:p>
    <w:p w14:paraId="7D9FCF12" w14:textId="08E918EF" w:rsidR="00D80EDA" w:rsidRPr="006667A1" w:rsidRDefault="00D80EDA" w:rsidP="003705FA">
      <w:pPr>
        <w:pStyle w:val="Titre2"/>
        <w:rPr>
          <w:sz w:val="22"/>
          <w:szCs w:val="22"/>
        </w:rPr>
      </w:pPr>
      <w:bookmarkStart w:id="0" w:name="_Hlk118390187"/>
      <w:r w:rsidRPr="006667A1">
        <w:rPr>
          <w:sz w:val="22"/>
          <w:szCs w:val="22"/>
        </w:rPr>
        <w:t>2021/2022</w:t>
      </w:r>
      <w:r w:rsidR="00124FD3" w:rsidRPr="006667A1">
        <w:rPr>
          <w:sz w:val="22"/>
          <w:szCs w:val="22"/>
        </w:rPr>
        <w:t xml:space="preserve"> : </w:t>
      </w:r>
      <w:r w:rsidR="006667A1" w:rsidRPr="006667A1">
        <w:rPr>
          <w:sz w:val="22"/>
          <w:szCs w:val="22"/>
        </w:rPr>
        <w:t xml:space="preserve">L1 </w:t>
      </w:r>
      <w:r w:rsidR="00AD3DFB" w:rsidRPr="006667A1">
        <w:rPr>
          <w:sz w:val="22"/>
          <w:szCs w:val="22"/>
        </w:rPr>
        <w:t>UF</w:t>
      </w:r>
      <w:r w:rsidR="004E1A37" w:rsidRPr="006667A1">
        <w:rPr>
          <w:sz w:val="22"/>
          <w:szCs w:val="22"/>
        </w:rPr>
        <w:t>R des sciences de Saint-</w:t>
      </w:r>
      <w:r w:rsidR="00467B85" w:rsidRPr="006667A1">
        <w:rPr>
          <w:sz w:val="22"/>
          <w:szCs w:val="22"/>
        </w:rPr>
        <w:t>Quentin-en Yvelines</w:t>
      </w:r>
      <w:bookmarkEnd w:id="0"/>
    </w:p>
    <w:p w14:paraId="2614A4F4" w14:textId="03E7B5BB" w:rsidR="006667A1" w:rsidRPr="006667A1" w:rsidRDefault="003A08D9" w:rsidP="006667A1">
      <w:pPr>
        <w:pStyle w:val="Titre2"/>
        <w:rPr>
          <w:sz w:val="22"/>
          <w:szCs w:val="22"/>
        </w:rPr>
      </w:pPr>
      <w:r w:rsidRPr="006667A1">
        <w:rPr>
          <w:sz w:val="22"/>
          <w:szCs w:val="22"/>
        </w:rPr>
        <w:t>2020/2018</w:t>
      </w:r>
      <w:r w:rsidR="00561F76" w:rsidRPr="006667A1">
        <w:rPr>
          <w:sz w:val="22"/>
          <w:szCs w:val="22"/>
        </w:rPr>
        <w:t xml:space="preserve"> : Lycée polyvalent </w:t>
      </w:r>
      <w:r w:rsidR="003705FA" w:rsidRPr="006667A1">
        <w:rPr>
          <w:sz w:val="22"/>
          <w:szCs w:val="22"/>
        </w:rPr>
        <w:t>Jolio</w:t>
      </w:r>
      <w:r w:rsidR="00A95B39" w:rsidRPr="006667A1">
        <w:rPr>
          <w:sz w:val="22"/>
          <w:szCs w:val="22"/>
        </w:rPr>
        <w:t xml:space="preserve">t Curie </w:t>
      </w:r>
    </w:p>
    <w:p w14:paraId="6B336CD8" w14:textId="77777777" w:rsidR="006667A1" w:rsidRPr="006667A1" w:rsidRDefault="006667A1" w:rsidP="006667A1"/>
    <w:p w14:paraId="4DB861B4" w14:textId="77777777" w:rsidR="00371463" w:rsidRPr="006667A1" w:rsidRDefault="00371463" w:rsidP="00371463">
      <w:pPr>
        <w:pStyle w:val="Titre2"/>
        <w:rPr>
          <w:sz w:val="22"/>
          <w:szCs w:val="22"/>
        </w:rPr>
      </w:pPr>
      <w:r w:rsidRPr="006667A1">
        <w:rPr>
          <w:sz w:val="22"/>
          <w:szCs w:val="22"/>
        </w:rPr>
        <w:t>O</w:t>
      </w:r>
      <w:r w:rsidR="006F23C9" w:rsidRPr="006667A1">
        <w:rPr>
          <w:sz w:val="22"/>
          <w:szCs w:val="22"/>
        </w:rPr>
        <w:t xml:space="preserve">btention du Baccalauréat </w:t>
      </w:r>
    </w:p>
    <w:p w14:paraId="35891134" w14:textId="77777777" w:rsidR="00485106" w:rsidRPr="006667A1" w:rsidRDefault="00000000">
      <w:pPr>
        <w:pStyle w:val="Titre1"/>
        <w:rPr>
          <w:sz w:val="22"/>
        </w:rPr>
      </w:pPr>
      <w:sdt>
        <w:sdtPr>
          <w:rPr>
            <w:sz w:val="22"/>
          </w:rPr>
          <w:id w:val="617349259"/>
          <w:placeholder>
            <w:docPart w:val="E162E34FE0AD754095B8D5AD77A19558"/>
          </w:placeholder>
          <w:temporary/>
          <w:showingPlcHdr/>
          <w15:appearance w15:val="hidden"/>
        </w:sdtPr>
        <w:sdtContent>
          <w:r w:rsidR="00F5265B" w:rsidRPr="006667A1">
            <w:rPr>
              <w:sz w:val="22"/>
              <w:u w:val="single"/>
            </w:rPr>
            <w:t>Expérience</w:t>
          </w:r>
        </w:sdtContent>
      </w:sdt>
    </w:p>
    <w:p w14:paraId="6665D76C" w14:textId="2E92434F" w:rsidR="00485106" w:rsidRPr="006667A1" w:rsidRDefault="009D2AC6" w:rsidP="00F54A24">
      <w:pPr>
        <w:pStyle w:val="Titre2"/>
        <w:rPr>
          <w:sz w:val="22"/>
          <w:szCs w:val="22"/>
        </w:rPr>
      </w:pPr>
      <w:r w:rsidRPr="006667A1">
        <w:rPr>
          <w:sz w:val="22"/>
          <w:szCs w:val="22"/>
        </w:rPr>
        <w:t>2018 </w:t>
      </w:r>
      <w:r w:rsidR="00B342A9" w:rsidRPr="006667A1">
        <w:rPr>
          <w:sz w:val="22"/>
          <w:szCs w:val="22"/>
        </w:rPr>
        <w:t>–</w:t>
      </w:r>
      <w:r w:rsidRPr="006667A1">
        <w:rPr>
          <w:sz w:val="22"/>
          <w:szCs w:val="22"/>
        </w:rPr>
        <w:t xml:space="preserve"> Stage</w:t>
      </w:r>
      <w:r w:rsidR="00B342A9" w:rsidRPr="006667A1">
        <w:rPr>
          <w:sz w:val="22"/>
          <w:szCs w:val="22"/>
        </w:rPr>
        <w:t xml:space="preserve"> en Garderie d’enfants</w:t>
      </w:r>
    </w:p>
    <w:p w14:paraId="073D8551" w14:textId="73C8C7D5" w:rsidR="006667A1" w:rsidRPr="006667A1" w:rsidRDefault="006667A1" w:rsidP="006667A1">
      <w:pPr>
        <w:pStyle w:val="Titre2"/>
        <w:rPr>
          <w:sz w:val="22"/>
          <w:szCs w:val="22"/>
        </w:rPr>
      </w:pPr>
      <w:r w:rsidRPr="006667A1">
        <w:rPr>
          <w:sz w:val="22"/>
          <w:szCs w:val="22"/>
        </w:rPr>
        <w:t>20</w:t>
      </w:r>
      <w:r w:rsidRPr="006667A1">
        <w:rPr>
          <w:sz w:val="22"/>
          <w:szCs w:val="22"/>
        </w:rPr>
        <w:t>22</w:t>
      </w:r>
      <w:r w:rsidRPr="006667A1">
        <w:rPr>
          <w:sz w:val="22"/>
          <w:szCs w:val="22"/>
        </w:rPr>
        <w:t> – Stage en</w:t>
      </w:r>
      <w:r w:rsidRPr="006667A1">
        <w:rPr>
          <w:sz w:val="22"/>
          <w:szCs w:val="22"/>
        </w:rPr>
        <w:t xml:space="preserve"> Mise en Rayon Leclerc</w:t>
      </w:r>
    </w:p>
    <w:p w14:paraId="6C063AC6" w14:textId="77777777" w:rsidR="00913F76" w:rsidRPr="006667A1" w:rsidRDefault="00E31DCA">
      <w:pPr>
        <w:pStyle w:val="Titre1"/>
        <w:rPr>
          <w:sz w:val="22"/>
          <w:u w:val="single"/>
        </w:rPr>
      </w:pPr>
      <w:r w:rsidRPr="006667A1">
        <w:rPr>
          <w:sz w:val="22"/>
          <w:u w:val="single"/>
        </w:rPr>
        <w:t>Langues étrangères</w:t>
      </w:r>
    </w:p>
    <w:p w14:paraId="4609B763" w14:textId="77777777" w:rsidR="00913F76" w:rsidRPr="006667A1" w:rsidRDefault="00913F76">
      <w:pPr>
        <w:pStyle w:val="Titre1"/>
        <w:rPr>
          <w:sz w:val="22"/>
          <w:u w:val="single"/>
        </w:rPr>
      </w:pPr>
    </w:p>
    <w:p w14:paraId="7DCD3BBC" w14:textId="77777777" w:rsidR="002872FC" w:rsidRPr="006667A1" w:rsidRDefault="00913F76" w:rsidP="002872FC">
      <w:pPr>
        <w:pStyle w:val="Titre1"/>
        <w:rPr>
          <w:sz w:val="22"/>
        </w:rPr>
      </w:pPr>
      <w:r w:rsidRPr="006667A1">
        <w:rPr>
          <w:sz w:val="22"/>
        </w:rPr>
        <w:t xml:space="preserve"> </w:t>
      </w:r>
      <w:r w:rsidR="00576CE4" w:rsidRPr="006667A1">
        <w:rPr>
          <w:sz w:val="22"/>
        </w:rPr>
        <w:t>Anglais niveau</w:t>
      </w:r>
      <w:r w:rsidR="002872FC" w:rsidRPr="006667A1">
        <w:rPr>
          <w:sz w:val="22"/>
        </w:rPr>
        <w:t xml:space="preserve"> de maitrise</w:t>
      </w:r>
      <w:r w:rsidR="00576CE4" w:rsidRPr="006667A1">
        <w:rPr>
          <w:sz w:val="22"/>
        </w:rPr>
        <w:t xml:space="preserve"> B2</w:t>
      </w:r>
      <w:r w:rsidR="002872FC" w:rsidRPr="006667A1">
        <w:rPr>
          <w:sz w:val="22"/>
        </w:rPr>
        <w:t xml:space="preserve"> </w:t>
      </w:r>
    </w:p>
    <w:p w14:paraId="45799548" w14:textId="77777777" w:rsidR="00A044DF" w:rsidRPr="006667A1" w:rsidRDefault="002872FC" w:rsidP="002872FC">
      <w:pPr>
        <w:pStyle w:val="Titre1"/>
        <w:rPr>
          <w:sz w:val="22"/>
        </w:rPr>
      </w:pPr>
      <w:r w:rsidRPr="006667A1">
        <w:rPr>
          <w:sz w:val="22"/>
        </w:rPr>
        <w:t xml:space="preserve"> Espagnol niveau de maîtrise B1</w:t>
      </w:r>
      <w:r w:rsidR="00A044DF" w:rsidRPr="006667A1">
        <w:rPr>
          <w:sz w:val="22"/>
        </w:rPr>
        <w:t xml:space="preserve"> </w:t>
      </w:r>
    </w:p>
    <w:p w14:paraId="6460B9E7" w14:textId="77777777" w:rsidR="009468C5" w:rsidRPr="006667A1" w:rsidRDefault="00A044DF" w:rsidP="007F344C">
      <w:pPr>
        <w:pStyle w:val="Titre1"/>
        <w:rPr>
          <w:sz w:val="22"/>
        </w:rPr>
      </w:pPr>
      <w:r w:rsidRPr="006667A1">
        <w:rPr>
          <w:sz w:val="22"/>
        </w:rPr>
        <w:t xml:space="preserve"> Japonais niveau de maîtrise A3</w:t>
      </w:r>
    </w:p>
    <w:p w14:paraId="6DC8CF72" w14:textId="77777777" w:rsidR="009468C5" w:rsidRPr="006667A1" w:rsidRDefault="009468C5" w:rsidP="007F344C">
      <w:pPr>
        <w:pStyle w:val="Titre1"/>
        <w:rPr>
          <w:sz w:val="22"/>
        </w:rPr>
      </w:pPr>
    </w:p>
    <w:p w14:paraId="4BCB4445" w14:textId="77777777" w:rsidR="00DA21F3" w:rsidRPr="006667A1" w:rsidRDefault="009468C5" w:rsidP="007F344C">
      <w:pPr>
        <w:pStyle w:val="Titre1"/>
        <w:rPr>
          <w:sz w:val="22"/>
          <w:u w:val="single"/>
        </w:rPr>
      </w:pPr>
      <w:r w:rsidRPr="006667A1">
        <w:rPr>
          <w:sz w:val="22"/>
          <w:u w:val="single"/>
        </w:rPr>
        <w:t xml:space="preserve"> Compétences </w:t>
      </w:r>
    </w:p>
    <w:p w14:paraId="5006EEA5" w14:textId="77777777" w:rsidR="00DA21F3" w:rsidRPr="006667A1" w:rsidRDefault="00DA21F3" w:rsidP="007F344C">
      <w:pPr>
        <w:pStyle w:val="Titre1"/>
        <w:rPr>
          <w:sz w:val="22"/>
          <w:u w:val="single"/>
        </w:rPr>
      </w:pPr>
    </w:p>
    <w:p w14:paraId="34FE1924" w14:textId="77777777" w:rsidR="00234643" w:rsidRPr="006667A1" w:rsidRDefault="00DA21F3" w:rsidP="007F344C">
      <w:pPr>
        <w:pStyle w:val="Titre1"/>
        <w:rPr>
          <w:sz w:val="22"/>
        </w:rPr>
      </w:pPr>
      <w:r w:rsidRPr="006667A1">
        <w:rPr>
          <w:sz w:val="22"/>
        </w:rPr>
        <w:t>Excel Word</w:t>
      </w:r>
    </w:p>
    <w:p w14:paraId="424A5F6D" w14:textId="410E0D9D" w:rsidR="006667A1" w:rsidRPr="006667A1" w:rsidRDefault="00714E17" w:rsidP="006667A1">
      <w:pPr>
        <w:pStyle w:val="Titre1"/>
        <w:rPr>
          <w:sz w:val="22"/>
        </w:rPr>
      </w:pPr>
      <w:r w:rsidRPr="006667A1">
        <w:rPr>
          <w:sz w:val="22"/>
        </w:rPr>
        <w:t>Photoshop</w:t>
      </w:r>
    </w:p>
    <w:p w14:paraId="564D7584" w14:textId="129467FE" w:rsidR="006667A1" w:rsidRPr="006667A1" w:rsidRDefault="006667A1" w:rsidP="006667A1">
      <w:pPr>
        <w:pStyle w:val="Titre1"/>
        <w:rPr>
          <w:sz w:val="22"/>
        </w:rPr>
      </w:pPr>
      <w:r w:rsidRPr="006667A1">
        <w:rPr>
          <w:sz w:val="22"/>
        </w:rPr>
        <w:t>Code Blocks</w:t>
      </w:r>
      <w:r w:rsidR="00D048AF">
        <w:rPr>
          <w:sz w:val="22"/>
        </w:rPr>
        <w:t xml:space="preserve"> (C#)</w:t>
      </w:r>
    </w:p>
    <w:p w14:paraId="3F9E35B7" w14:textId="030D4672" w:rsidR="006667A1" w:rsidRPr="006667A1" w:rsidRDefault="006667A1" w:rsidP="006667A1">
      <w:pPr>
        <w:pStyle w:val="Titre1"/>
        <w:rPr>
          <w:sz w:val="22"/>
        </w:rPr>
      </w:pPr>
      <w:r w:rsidRPr="006667A1">
        <w:rPr>
          <w:sz w:val="22"/>
        </w:rPr>
        <w:t>Visual Studio Code</w:t>
      </w:r>
      <w:r w:rsidR="00D048AF">
        <w:rPr>
          <w:sz w:val="22"/>
        </w:rPr>
        <w:t xml:space="preserve"> (Html,Php, Css, SQL)</w:t>
      </w:r>
    </w:p>
    <w:p w14:paraId="4E3249F4" w14:textId="21BC52B5" w:rsidR="006667A1" w:rsidRPr="006667A1" w:rsidRDefault="006667A1" w:rsidP="006667A1">
      <w:pPr>
        <w:pStyle w:val="Titre1"/>
        <w:rPr>
          <w:sz w:val="22"/>
        </w:rPr>
      </w:pPr>
      <w:r w:rsidRPr="006667A1">
        <w:rPr>
          <w:sz w:val="22"/>
        </w:rPr>
        <w:t>Pycharm</w:t>
      </w:r>
      <w:r w:rsidR="00D048AF">
        <w:rPr>
          <w:sz w:val="22"/>
        </w:rPr>
        <w:t xml:space="preserve"> (Python)</w:t>
      </w:r>
    </w:p>
    <w:p w14:paraId="6F94F818" w14:textId="77777777" w:rsidR="006667A1" w:rsidRPr="006667A1" w:rsidRDefault="006667A1" w:rsidP="006667A1"/>
    <w:p w14:paraId="6ABBE612" w14:textId="77777777" w:rsidR="002302E8" w:rsidRPr="006667A1" w:rsidRDefault="0051255C" w:rsidP="007F344C">
      <w:pPr>
        <w:pStyle w:val="Titre1"/>
        <w:rPr>
          <w:sz w:val="22"/>
          <w:u w:val="single"/>
        </w:rPr>
      </w:pPr>
      <w:r w:rsidRPr="006667A1">
        <w:rPr>
          <w:sz w:val="22"/>
          <w:u w:val="single"/>
        </w:rPr>
        <w:t xml:space="preserve"> Centres d’intérêt</w:t>
      </w:r>
    </w:p>
    <w:p w14:paraId="457639A0" w14:textId="77777777" w:rsidR="002302E8" w:rsidRPr="006667A1" w:rsidRDefault="002302E8" w:rsidP="007F344C">
      <w:pPr>
        <w:pStyle w:val="Titre1"/>
        <w:rPr>
          <w:sz w:val="22"/>
          <w:u w:val="single"/>
        </w:rPr>
      </w:pPr>
    </w:p>
    <w:p w14:paraId="638D8272" w14:textId="4B2ED022" w:rsidR="00977422" w:rsidRPr="006667A1" w:rsidRDefault="002302E8" w:rsidP="007F344C">
      <w:pPr>
        <w:pStyle w:val="Titre1"/>
        <w:rPr>
          <w:sz w:val="22"/>
        </w:rPr>
      </w:pPr>
      <w:r w:rsidRPr="006667A1">
        <w:rPr>
          <w:sz w:val="22"/>
        </w:rPr>
        <w:t xml:space="preserve"> Sport </w:t>
      </w:r>
      <w:r w:rsidR="00F56DE6" w:rsidRPr="006667A1">
        <w:rPr>
          <w:sz w:val="22"/>
        </w:rPr>
        <w:t xml:space="preserve">en club </w:t>
      </w:r>
      <w:r w:rsidR="006667A1" w:rsidRPr="006667A1">
        <w:rPr>
          <w:sz w:val="22"/>
        </w:rPr>
        <w:t>(Volley</w:t>
      </w:r>
      <w:r w:rsidR="00F56DE6" w:rsidRPr="006667A1">
        <w:rPr>
          <w:sz w:val="22"/>
        </w:rPr>
        <w:t xml:space="preserve"> </w:t>
      </w:r>
      <w:r w:rsidR="006667A1" w:rsidRPr="006667A1">
        <w:rPr>
          <w:sz w:val="22"/>
        </w:rPr>
        <w:t>Ball</w:t>
      </w:r>
      <w:r w:rsidR="00F56DE6" w:rsidRPr="006667A1">
        <w:rPr>
          <w:sz w:val="22"/>
        </w:rPr>
        <w:t xml:space="preserve">, </w:t>
      </w:r>
      <w:r w:rsidR="006667A1" w:rsidRPr="006667A1">
        <w:rPr>
          <w:sz w:val="22"/>
        </w:rPr>
        <w:t>Taekwondo</w:t>
      </w:r>
      <w:r w:rsidR="001E0EAA" w:rsidRPr="006667A1">
        <w:rPr>
          <w:sz w:val="22"/>
        </w:rPr>
        <w:t>)</w:t>
      </w:r>
    </w:p>
    <w:p w14:paraId="46D228A7" w14:textId="77777777" w:rsidR="00494FF0" w:rsidRPr="006667A1" w:rsidRDefault="001E0EAA" w:rsidP="00494FF0">
      <w:pPr>
        <w:pStyle w:val="Titre1"/>
        <w:rPr>
          <w:sz w:val="22"/>
        </w:rPr>
      </w:pPr>
      <w:r w:rsidRPr="006667A1">
        <w:rPr>
          <w:sz w:val="22"/>
        </w:rPr>
        <w:t xml:space="preserve"> </w:t>
      </w:r>
      <w:r w:rsidR="00977422" w:rsidRPr="006667A1">
        <w:rPr>
          <w:sz w:val="22"/>
        </w:rPr>
        <w:t xml:space="preserve">Culture Japonaise </w:t>
      </w:r>
    </w:p>
    <w:p w14:paraId="609C0235" w14:textId="083EE192" w:rsidR="00485106" w:rsidRDefault="006667A1" w:rsidP="006667A1">
      <w:pPr>
        <w:pStyle w:val="Titre1"/>
        <w:rPr>
          <w:sz w:val="22"/>
        </w:rPr>
      </w:pPr>
      <w:r w:rsidRPr="006667A1">
        <w:rPr>
          <w:sz w:val="22"/>
        </w:rPr>
        <w:t xml:space="preserve"> </w:t>
      </w:r>
      <w:r w:rsidR="00494FF0" w:rsidRPr="006667A1">
        <w:rPr>
          <w:sz w:val="22"/>
        </w:rPr>
        <w:t xml:space="preserve">Informatique </w:t>
      </w:r>
    </w:p>
    <w:p w14:paraId="0632258B" w14:textId="6CB91165" w:rsidR="006667A1" w:rsidRPr="006667A1" w:rsidRDefault="006667A1" w:rsidP="006667A1">
      <w:pPr>
        <w:pStyle w:val="Titre1"/>
        <w:rPr>
          <w:sz w:val="22"/>
        </w:rPr>
      </w:pPr>
      <w:r>
        <w:rPr>
          <w:sz w:val="22"/>
        </w:rPr>
        <w:t>Association de Volley Ball</w:t>
      </w:r>
      <w:r w:rsidRPr="006667A1">
        <w:rPr>
          <w:sz w:val="22"/>
        </w:rPr>
        <w:t xml:space="preserve"> </w:t>
      </w:r>
    </w:p>
    <w:p w14:paraId="19AE9911" w14:textId="6D6B91BC" w:rsidR="006667A1" w:rsidRPr="006667A1" w:rsidRDefault="006667A1" w:rsidP="006667A1">
      <w:pPr>
        <w:pStyle w:val="Titre1"/>
        <w:rPr>
          <w:sz w:val="22"/>
        </w:rPr>
      </w:pPr>
      <w:r>
        <w:rPr>
          <w:sz w:val="22"/>
        </w:rPr>
        <w:t>Association de Musique</w:t>
      </w:r>
    </w:p>
    <w:sectPr w:rsidR="006667A1" w:rsidRPr="006667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0213" w14:textId="77777777" w:rsidR="00B478EA" w:rsidRDefault="00B478EA">
      <w:pPr>
        <w:spacing w:after="0" w:line="240" w:lineRule="auto"/>
      </w:pPr>
      <w:r>
        <w:separator/>
      </w:r>
    </w:p>
  </w:endnote>
  <w:endnote w:type="continuationSeparator" w:id="0">
    <w:p w14:paraId="0A09E3FC" w14:textId="77777777" w:rsidR="00B478EA" w:rsidRDefault="00B4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4803" w14:textId="77777777" w:rsidR="00DD265C" w:rsidRDefault="00DD26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58E60" w14:textId="77777777" w:rsidR="00485106" w:rsidRDefault="00F5265B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DF19" w14:textId="77777777" w:rsidR="00DD265C" w:rsidRDefault="00DD26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1A1B" w14:textId="77777777" w:rsidR="00B478EA" w:rsidRDefault="00B478EA">
      <w:pPr>
        <w:spacing w:after="0" w:line="240" w:lineRule="auto"/>
      </w:pPr>
      <w:r>
        <w:separator/>
      </w:r>
    </w:p>
  </w:footnote>
  <w:footnote w:type="continuationSeparator" w:id="0">
    <w:p w14:paraId="0FEDAA65" w14:textId="77777777" w:rsidR="00B478EA" w:rsidRDefault="00B47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4FB6" w14:textId="77777777" w:rsidR="00DD265C" w:rsidRDefault="00DD26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0DB5" w14:textId="77777777" w:rsidR="00485106" w:rsidRDefault="00F5265B">
    <w:pPr>
      <w:pStyle w:val="En-tte"/>
    </w:pPr>
    <w:r>
      <w:rPr>
        <w:noProof/>
        <w:lang w:val="cs-CZ" w:eastAsia="cs-CZ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B7EB654" wp14:editId="37256C2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C0A1B46" id="Group 4" o:spid="_x0000_s1026" alt="Titre 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E992" w14:textId="77777777" w:rsidR="00485106" w:rsidRDefault="00F5265B">
    <w:pPr>
      <w:pStyle w:val="En-tte"/>
    </w:pPr>
    <w:r>
      <w:rPr>
        <w:noProof/>
        <w:lang w:val="cs-CZ" w:eastAsia="cs-CZ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1B2D5C5" wp14:editId="34BFAE3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oupe 5" title="Graphism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129A66B" id="Groupe 5" o:spid="_x0000_s1026" alt="Titre : Graphismes d’arrière-pla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B970FE"/>
    <w:multiLevelType w:val="hybridMultilevel"/>
    <w:tmpl w:val="2D244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23794">
    <w:abstractNumId w:val="9"/>
  </w:num>
  <w:num w:numId="2" w16cid:durableId="843667564">
    <w:abstractNumId w:val="7"/>
  </w:num>
  <w:num w:numId="3" w16cid:durableId="1045134737">
    <w:abstractNumId w:val="6"/>
  </w:num>
  <w:num w:numId="4" w16cid:durableId="1705446570">
    <w:abstractNumId w:val="5"/>
  </w:num>
  <w:num w:numId="5" w16cid:durableId="1326283100">
    <w:abstractNumId w:val="4"/>
  </w:num>
  <w:num w:numId="6" w16cid:durableId="997727675">
    <w:abstractNumId w:val="8"/>
  </w:num>
  <w:num w:numId="7" w16cid:durableId="1924870938">
    <w:abstractNumId w:val="3"/>
  </w:num>
  <w:num w:numId="8" w16cid:durableId="555702534">
    <w:abstractNumId w:val="2"/>
  </w:num>
  <w:num w:numId="9" w16cid:durableId="775250406">
    <w:abstractNumId w:val="1"/>
  </w:num>
  <w:num w:numId="10" w16cid:durableId="1470511023">
    <w:abstractNumId w:val="0"/>
  </w:num>
  <w:num w:numId="11" w16cid:durableId="20434309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0E"/>
    <w:rsid w:val="00097056"/>
    <w:rsid w:val="000D062E"/>
    <w:rsid w:val="00124FD3"/>
    <w:rsid w:val="001D68FD"/>
    <w:rsid w:val="001E0EAA"/>
    <w:rsid w:val="002302E8"/>
    <w:rsid w:val="00234643"/>
    <w:rsid w:val="002872FC"/>
    <w:rsid w:val="00367A4E"/>
    <w:rsid w:val="003705FA"/>
    <w:rsid w:val="00371463"/>
    <w:rsid w:val="00385986"/>
    <w:rsid w:val="003A08D9"/>
    <w:rsid w:val="003F50FE"/>
    <w:rsid w:val="003F7F35"/>
    <w:rsid w:val="00400774"/>
    <w:rsid w:val="00410405"/>
    <w:rsid w:val="00467B85"/>
    <w:rsid w:val="00485106"/>
    <w:rsid w:val="00494FF0"/>
    <w:rsid w:val="004E1A37"/>
    <w:rsid w:val="0051255C"/>
    <w:rsid w:val="00515ACA"/>
    <w:rsid w:val="00561F76"/>
    <w:rsid w:val="00576CE4"/>
    <w:rsid w:val="0065121D"/>
    <w:rsid w:val="00655E0C"/>
    <w:rsid w:val="006667A1"/>
    <w:rsid w:val="00694C2E"/>
    <w:rsid w:val="006F23C9"/>
    <w:rsid w:val="006F5351"/>
    <w:rsid w:val="006F58F6"/>
    <w:rsid w:val="00714E17"/>
    <w:rsid w:val="007255F0"/>
    <w:rsid w:val="00814AFA"/>
    <w:rsid w:val="00913F76"/>
    <w:rsid w:val="009468C5"/>
    <w:rsid w:val="00977422"/>
    <w:rsid w:val="009D2AC6"/>
    <w:rsid w:val="00A027C0"/>
    <w:rsid w:val="00A044DF"/>
    <w:rsid w:val="00A17733"/>
    <w:rsid w:val="00A93B61"/>
    <w:rsid w:val="00A95B39"/>
    <w:rsid w:val="00AD3DFB"/>
    <w:rsid w:val="00AE27A7"/>
    <w:rsid w:val="00B254C7"/>
    <w:rsid w:val="00B342A9"/>
    <w:rsid w:val="00B46D0E"/>
    <w:rsid w:val="00B478EA"/>
    <w:rsid w:val="00C2064F"/>
    <w:rsid w:val="00C51609"/>
    <w:rsid w:val="00C8775D"/>
    <w:rsid w:val="00D048AF"/>
    <w:rsid w:val="00D80EDA"/>
    <w:rsid w:val="00DA21F3"/>
    <w:rsid w:val="00DD265C"/>
    <w:rsid w:val="00DF4FDC"/>
    <w:rsid w:val="00E31DCA"/>
    <w:rsid w:val="00EA0D7E"/>
    <w:rsid w:val="00F5252B"/>
    <w:rsid w:val="00F5265B"/>
    <w:rsid w:val="00F54A24"/>
    <w:rsid w:val="00F56DE6"/>
    <w:rsid w:val="00F93CF9"/>
    <w:rsid w:val="00F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30E31A"/>
  <w15:chartTrackingRefBased/>
  <w15:docId w15:val="{49E08EBD-50D9-3C4E-9319-2BDFA3E7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fr-FR" w:eastAsia="ja-JP" w:bidi="fr-FR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4E"/>
  </w:style>
  <w:style w:type="paragraph" w:styleId="Titre1">
    <w:name w:val="heading 1"/>
    <w:basedOn w:val="Normal"/>
    <w:next w:val="Normal"/>
    <w:link w:val="Titre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b/>
      <w:spacing w:val="21"/>
      <w:sz w:val="26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pacing w:val="21"/>
      <w:sz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21"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aps/>
      <w:smallCaps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2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4B3A2E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ordonnes">
    <w:name w:val="Coordonnées"/>
    <w:basedOn w:val="Normal"/>
    <w:uiPriority w:val="2"/>
    <w:qFormat/>
    <w:pPr>
      <w:spacing w:after="920"/>
      <w:contextualSpacing/>
    </w:p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B3A2E" w:themeColor="text2"/>
    </w:rPr>
  </w:style>
  <w:style w:type="character" w:styleId="Accentuationintense">
    <w:name w:val="Intense Emphasis"/>
    <w:basedOn w:val="Policepardfaut"/>
    <w:uiPriority w:val="21"/>
    <w:semiHidden/>
    <w:unhideWhenUsed/>
    <w:rPr>
      <w:b/>
      <w:i/>
      <w:iCs/>
      <w:color w:val="4B3A2E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Paragraphedeliste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">
    <w:name w:val="Nom"/>
    <w:basedOn w:val="Normal"/>
    <w:link w:val="Nom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Char">
    <w:name w:val="Nom Char"/>
    <w:basedOn w:val="Policepardfaut"/>
    <w:link w:val="Nom"/>
    <w:uiPriority w:val="1"/>
    <w:rPr>
      <w:b/>
      <w:caps/>
      <w:spacing w:val="21"/>
      <w:sz w:val="3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A%20KAMILA\OneDrive\Documents\%7b5EB41C0A-D42F-0046-BFC1-1F54BF7B3A08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68D86425992441A50F6CDEA3DC29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A63594-DB17-E04B-A8A4-ACD54600E7BB}"/>
      </w:docPartPr>
      <w:docPartBody>
        <w:p w:rsidR="003F26EB" w:rsidRDefault="001F7335">
          <w:pPr>
            <w:pStyle w:val="3868D86425992441A50F6CDEA3DC29B6"/>
          </w:pPr>
          <w:r>
            <w:t>Formation</w:t>
          </w:r>
        </w:p>
      </w:docPartBody>
    </w:docPart>
    <w:docPart>
      <w:docPartPr>
        <w:name w:val="E162E34FE0AD754095B8D5AD77A195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85779-B247-744E-B382-B0BB2E2D48D6}"/>
      </w:docPartPr>
      <w:docPartBody>
        <w:p w:rsidR="003F26EB" w:rsidRDefault="001F7335">
          <w:pPr>
            <w:pStyle w:val="E162E34FE0AD754095B8D5AD77A19558"/>
          </w:pPr>
          <w: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B"/>
    <w:rsid w:val="001F7335"/>
    <w:rsid w:val="003F26EB"/>
    <w:rsid w:val="007B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68D86425992441A50F6CDEA3DC29B6">
    <w:name w:val="3868D86425992441A50F6CDEA3DC29B6"/>
  </w:style>
  <w:style w:type="paragraph" w:customStyle="1" w:styleId="E162E34FE0AD754095B8D5AD77A19558">
    <w:name w:val="E162E34FE0AD754095B8D5AD77A19558"/>
  </w:style>
  <w:style w:type="paragraph" w:customStyle="1" w:styleId="4B1D575204E73F42AD0E8A70D54BFDF0">
    <w:name w:val="4B1D575204E73F42AD0E8A70D54BF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{5EB41C0A-D42F-0046-BFC1-1F54BF7B3A08}tf16392120</Template>
  <TotalTime>9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kamila dimia</cp:lastModifiedBy>
  <cp:revision>3</cp:revision>
  <dcterms:created xsi:type="dcterms:W3CDTF">2022-11-03T16:55:00Z</dcterms:created>
  <dcterms:modified xsi:type="dcterms:W3CDTF">2022-11-03T16:57:00Z</dcterms:modified>
</cp:coreProperties>
</file>